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053EE" w14:textId="3A667F51" w:rsidR="00CD4C9D" w:rsidRDefault="00CD4C9D" w:rsidP="009A3459"/>
    <w:tbl>
      <w:tblPr>
        <w:tblW w:w="4457" w:type="pct"/>
        <w:tblInd w:w="53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72"/>
      </w:tblGrid>
      <w:tr w:rsidR="006700AB" w14:paraId="711B1667" w14:textId="77777777" w:rsidTr="00220ACA">
        <w:trPr>
          <w:trHeight w:val="549"/>
        </w:trPr>
        <w:tc>
          <w:tcPr>
            <w:tcW w:w="9972" w:type="dxa"/>
            <w:vMerge w:val="restart"/>
            <w:tcMar>
              <w:left w:w="360" w:type="dxa"/>
            </w:tcMar>
          </w:tcPr>
          <w:p w14:paraId="3E48F4CA" w14:textId="77777777" w:rsidR="006700AB" w:rsidRDefault="006700AB" w:rsidP="003D5A08">
            <w:pPr>
              <w:ind w:right="0"/>
              <w:rPr>
                <w:rFonts w:ascii="Century Gothic" w:eastAsia="Calibri" w:hAnsi="Century Gothic" w:cs="Times New Roman"/>
                <w:snapToGrid w:val="0"/>
                <w:szCs w:val="22"/>
                <w:lang w:eastAsia="en-US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  <w:lang w:val="en-PH" w:eastAsia="en-PH"/>
              </w:rPr>
              <w:drawing>
                <wp:anchor distT="0" distB="0" distL="114300" distR="114300" simplePos="0" relativeHeight="251683840" behindDoc="0" locked="0" layoutInCell="1" allowOverlap="1" wp14:anchorId="560AFE1D" wp14:editId="7EC376CC">
                  <wp:simplePos x="0" y="0"/>
                  <wp:positionH relativeFrom="column">
                    <wp:posOffset>678180</wp:posOffset>
                  </wp:positionH>
                  <wp:positionV relativeFrom="paragraph">
                    <wp:posOffset>-66675</wp:posOffset>
                  </wp:positionV>
                  <wp:extent cx="1028700" cy="911860"/>
                  <wp:effectExtent l="0" t="0" r="0" b="2540"/>
                  <wp:wrapNone/>
                  <wp:docPr id="11" name="Picture 11" descr="logo-CvSU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-CvSU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911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FE3C313" w14:textId="77777777" w:rsidR="006700AB" w:rsidRPr="0059041D" w:rsidRDefault="006700AB" w:rsidP="005E2B75">
            <w:pPr>
              <w:ind w:right="0"/>
              <w:jc w:val="center"/>
              <w:rPr>
                <w:rFonts w:ascii="Bookman Old Style" w:eastAsia="Calibri" w:hAnsi="Bookman Old Style" w:cs="Times New Roman"/>
                <w:sz w:val="28"/>
                <w:szCs w:val="28"/>
                <w:lang w:eastAsia="en-US"/>
              </w:rPr>
            </w:pPr>
            <w:r w:rsidRPr="0059041D">
              <w:rPr>
                <w:rFonts w:ascii="Century Gothic" w:eastAsia="Calibri" w:hAnsi="Century Gothic" w:cs="Times New Roman"/>
                <w:snapToGrid w:val="0"/>
                <w:szCs w:val="22"/>
                <w:lang w:eastAsia="en-US"/>
              </w:rPr>
              <w:t>Republic of the Philippines</w:t>
            </w:r>
          </w:p>
          <w:p w14:paraId="2FBF73A4" w14:textId="77777777" w:rsidR="006700AB" w:rsidRPr="0059041D" w:rsidRDefault="006700AB" w:rsidP="005E2B75">
            <w:pPr>
              <w:ind w:right="0"/>
              <w:jc w:val="center"/>
              <w:rPr>
                <w:rFonts w:ascii="Bookman Old Style" w:eastAsia="Calibri" w:hAnsi="Bookman Old Style" w:cs="Times New Roman"/>
                <w:b/>
                <w:snapToGrid w:val="0"/>
                <w:szCs w:val="22"/>
                <w:lang w:eastAsia="en-US"/>
              </w:rPr>
            </w:pPr>
            <w:r w:rsidRPr="0059041D">
              <w:rPr>
                <w:rFonts w:ascii="Bookman Old Style" w:eastAsia="Calibri" w:hAnsi="Bookman Old Style" w:cs="Times New Roman"/>
                <w:b/>
                <w:sz w:val="28"/>
                <w:szCs w:val="28"/>
                <w:lang w:eastAsia="en-US"/>
              </w:rPr>
              <w:t>CAVITE STATE UNIVERSITY</w:t>
            </w:r>
          </w:p>
          <w:p w14:paraId="5EC415D8" w14:textId="77777777" w:rsidR="006700AB" w:rsidRPr="0059041D" w:rsidRDefault="006700AB" w:rsidP="005E2B75">
            <w:pPr>
              <w:ind w:right="0"/>
              <w:jc w:val="center"/>
              <w:rPr>
                <w:rFonts w:ascii="Century Gothic" w:eastAsia="Calibri" w:hAnsi="Century Gothic" w:cs="Times New Roman"/>
                <w:b/>
                <w:snapToGrid w:val="0"/>
                <w:szCs w:val="22"/>
                <w:lang w:eastAsia="en-US"/>
              </w:rPr>
            </w:pPr>
            <w:r w:rsidRPr="0059041D">
              <w:rPr>
                <w:rFonts w:ascii="Century Gothic" w:eastAsia="Calibri" w:hAnsi="Century Gothic" w:cs="Times New Roman"/>
                <w:b/>
                <w:snapToGrid w:val="0"/>
                <w:szCs w:val="22"/>
                <w:lang w:eastAsia="en-US"/>
              </w:rPr>
              <w:t>Bacoor City Campus</w:t>
            </w:r>
          </w:p>
          <w:p w14:paraId="2386F34F" w14:textId="77777777" w:rsidR="006700AB" w:rsidRPr="0059041D" w:rsidRDefault="006700AB" w:rsidP="005E2B75">
            <w:pPr>
              <w:ind w:right="0"/>
              <w:jc w:val="center"/>
              <w:rPr>
                <w:rFonts w:ascii="Century Gothic" w:eastAsia="Calibri" w:hAnsi="Century Gothic" w:cs="Times New Roman"/>
                <w:snapToGrid w:val="0"/>
                <w:sz w:val="20"/>
                <w:szCs w:val="20"/>
                <w:lang w:eastAsia="en-US"/>
              </w:rPr>
            </w:pPr>
            <w:r w:rsidRPr="0059041D">
              <w:rPr>
                <w:rFonts w:ascii="Century Gothic" w:eastAsia="Calibri" w:hAnsi="Century Gothic" w:cs="Times New Roman"/>
                <w:snapToGrid w:val="0"/>
                <w:sz w:val="20"/>
                <w:szCs w:val="20"/>
                <w:lang w:eastAsia="en-US"/>
              </w:rPr>
              <w:t>SHIV, Molino VI, City of Bacoor</w:t>
            </w:r>
          </w:p>
          <w:p w14:paraId="5702668C" w14:textId="77777777" w:rsidR="001E5E44" w:rsidRDefault="001E5E44" w:rsidP="009A3459">
            <w:pPr>
              <w:jc w:val="both"/>
            </w:pPr>
          </w:p>
          <w:p w14:paraId="2F023D35" w14:textId="77777777" w:rsidR="00D225A7" w:rsidRDefault="00D225A7" w:rsidP="009A3459">
            <w:pPr>
              <w:jc w:val="both"/>
            </w:pPr>
          </w:p>
          <w:p w14:paraId="306E465C" w14:textId="7DA92698" w:rsidR="00D225A7" w:rsidRPr="00D225A7" w:rsidRDefault="00D225A7" w:rsidP="00D225A7">
            <w:pPr>
              <w:jc w:val="both"/>
              <w:rPr>
                <w:b/>
                <w:bCs/>
              </w:rPr>
            </w:pPr>
            <w:r w:rsidRPr="00D225A7">
              <w:rPr>
                <w:b/>
                <w:bCs/>
              </w:rPr>
              <w:t>Name:</w:t>
            </w:r>
            <w:r w:rsidRPr="00D225A7">
              <w:rPr>
                <w:b/>
                <w:bCs/>
              </w:rPr>
              <w:tab/>
            </w:r>
            <w:r w:rsidRPr="00D225A7"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                                                                                                                </w:t>
            </w:r>
            <w:r w:rsidRPr="00D225A7">
              <w:rPr>
                <w:b/>
                <w:bCs/>
              </w:rPr>
              <w:t>Score:</w:t>
            </w:r>
            <w:r w:rsidRPr="00D225A7">
              <w:rPr>
                <w:b/>
                <w:bCs/>
              </w:rPr>
              <w:tab/>
            </w:r>
          </w:p>
          <w:p w14:paraId="2C6ED761" w14:textId="77777777" w:rsidR="00D225A7" w:rsidRDefault="00D225A7" w:rsidP="00D225A7">
            <w:pPr>
              <w:jc w:val="both"/>
              <w:rPr>
                <w:b/>
                <w:bCs/>
              </w:rPr>
            </w:pPr>
            <w:r w:rsidRPr="00D225A7">
              <w:rPr>
                <w:b/>
                <w:bCs/>
              </w:rPr>
              <w:t>Course/Year and Section:</w:t>
            </w:r>
            <w:r w:rsidRPr="00D225A7">
              <w:rPr>
                <w:b/>
                <w:bCs/>
              </w:rPr>
              <w:tab/>
            </w:r>
            <w:r w:rsidRPr="00D225A7"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                                                                         </w:t>
            </w:r>
            <w:r w:rsidRPr="00D225A7">
              <w:rPr>
                <w:b/>
                <w:bCs/>
              </w:rPr>
              <w:t>Date:</w:t>
            </w:r>
            <w:r w:rsidRPr="00D225A7">
              <w:rPr>
                <w:b/>
                <w:bCs/>
              </w:rPr>
              <w:tab/>
            </w:r>
          </w:p>
          <w:p w14:paraId="52005072" w14:textId="6ED06F2F" w:rsidR="00D225A7" w:rsidRDefault="00D225A7" w:rsidP="00D225A7">
            <w:pPr>
              <w:jc w:val="both"/>
            </w:pPr>
          </w:p>
        </w:tc>
      </w:tr>
      <w:tr w:rsidR="006700AB" w14:paraId="63F6C432" w14:textId="77777777" w:rsidTr="00220ACA">
        <w:trPr>
          <w:trHeight w:val="1908"/>
        </w:trPr>
        <w:tc>
          <w:tcPr>
            <w:tcW w:w="9972" w:type="dxa"/>
            <w:vMerge/>
            <w:tcMar>
              <w:left w:w="360" w:type="dxa"/>
            </w:tcMar>
            <w:vAlign w:val="bottom"/>
          </w:tcPr>
          <w:p w14:paraId="37376A53" w14:textId="77777777" w:rsidR="006700AB" w:rsidRDefault="006700AB" w:rsidP="0069532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</w:tr>
      <w:tr w:rsidR="00B66153" w14:paraId="264C8CB1" w14:textId="77777777" w:rsidTr="00220ACA">
        <w:trPr>
          <w:trHeight w:val="818"/>
        </w:trPr>
        <w:tc>
          <w:tcPr>
            <w:tcW w:w="9972" w:type="dxa"/>
            <w:shd w:val="clear" w:color="auto" w:fill="31521B" w:themeFill="accent2" w:themeFillShade="80"/>
            <w:tcMar>
              <w:left w:w="360" w:type="dxa"/>
            </w:tcMar>
          </w:tcPr>
          <w:p w14:paraId="0CD1AE66" w14:textId="77777777" w:rsidR="00B66153" w:rsidRDefault="00B66153" w:rsidP="00B66153">
            <w:pPr>
              <w:pStyle w:val="Heading1"/>
              <w:rPr>
                <w:rFonts w:ascii="Arial" w:hAnsi="Arial" w:cs="Arial"/>
                <w:sz w:val="28"/>
                <w:szCs w:val="28"/>
              </w:rPr>
            </w:pPr>
          </w:p>
          <w:p w14:paraId="631C38AC" w14:textId="1E1E656A" w:rsidR="00714D8C" w:rsidRDefault="00D225A7" w:rsidP="0047357D">
            <w:pPr>
              <w:pStyle w:val="Heading1"/>
            </w:pPr>
            <w:r>
              <w:t>PYTHON DATA STRUCTURES - ACTIVITY</w:t>
            </w:r>
          </w:p>
          <w:p w14:paraId="4CB71279" w14:textId="77777777" w:rsidR="008022B2" w:rsidRDefault="008022B2" w:rsidP="00B66153">
            <w:pPr>
              <w:tabs>
                <w:tab w:val="left" w:pos="990"/>
              </w:tabs>
              <w:rPr>
                <w:noProof/>
              </w:rPr>
            </w:pPr>
          </w:p>
        </w:tc>
      </w:tr>
      <w:tr w:rsidR="00B66153" w14:paraId="573343FC" w14:textId="77777777" w:rsidTr="00B32522">
        <w:trPr>
          <w:trHeight w:val="423"/>
        </w:trPr>
        <w:tc>
          <w:tcPr>
            <w:tcW w:w="9972" w:type="dxa"/>
            <w:tcMar>
              <w:left w:w="360" w:type="dxa"/>
            </w:tcMar>
          </w:tcPr>
          <w:p w14:paraId="61BE28E2" w14:textId="77777777" w:rsidR="00B66153" w:rsidRPr="006700AB" w:rsidRDefault="00B66153" w:rsidP="003A2E84">
            <w:pPr>
              <w:tabs>
                <w:tab w:val="left" w:pos="990"/>
              </w:tabs>
              <w:ind w:left="-360"/>
              <w:jc w:val="both"/>
              <w:rPr>
                <w:noProof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2BB16F44" wp14:editId="5106409E">
                      <wp:extent cx="227812" cy="311173"/>
                      <wp:effectExtent l="0" t="3810" r="0" b="0"/>
                      <wp:docPr id="24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753803" w14:textId="77777777" w:rsidR="00D558F9" w:rsidRPr="00AF4EA4" w:rsidRDefault="00D558F9" w:rsidP="00F87C57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B16F44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MLbQQAAKo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5D753803" w14:textId="77777777" w:rsidR="00D558F9" w:rsidRPr="00AF4EA4" w:rsidRDefault="00D558F9" w:rsidP="00F87C57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64C40B3D" w14:textId="3AE278EF" w:rsidR="007D31F3" w:rsidRPr="00D225A7" w:rsidRDefault="00D225A7" w:rsidP="00CB59B8">
      <w:pPr>
        <w:ind w:left="720" w:right="0"/>
        <w:rPr>
          <w:b/>
          <w:bCs/>
          <w:sz w:val="28"/>
          <w:szCs w:val="28"/>
        </w:rPr>
      </w:pPr>
      <w:r w:rsidRPr="00D225A7">
        <w:rPr>
          <w:b/>
          <w:bCs/>
          <w:sz w:val="28"/>
          <w:szCs w:val="28"/>
        </w:rPr>
        <w:t>Answer the following questions below:</w:t>
      </w:r>
      <w:r>
        <w:rPr>
          <w:b/>
          <w:bCs/>
          <w:sz w:val="28"/>
          <w:szCs w:val="28"/>
        </w:rPr>
        <w:t xml:space="preserve"> (5 points each)</w:t>
      </w:r>
    </w:p>
    <w:p w14:paraId="16D4F6DC" w14:textId="77777777" w:rsidR="00D225A7" w:rsidRPr="00D225A7" w:rsidRDefault="00D225A7" w:rsidP="00CB59B8">
      <w:pPr>
        <w:ind w:left="720" w:right="0"/>
        <w:rPr>
          <w:sz w:val="28"/>
          <w:szCs w:val="28"/>
        </w:rPr>
      </w:pPr>
    </w:p>
    <w:p w14:paraId="5BAA8E65" w14:textId="77777777" w:rsidR="00C572E2" w:rsidRPr="00C572E2" w:rsidRDefault="00C572E2" w:rsidP="00C572E2">
      <w:pPr>
        <w:pStyle w:val="ListParagraph"/>
        <w:numPr>
          <w:ilvl w:val="0"/>
          <w:numId w:val="52"/>
        </w:numPr>
        <w:ind w:right="0"/>
        <w:rPr>
          <w:sz w:val="28"/>
          <w:szCs w:val="28"/>
        </w:rPr>
      </w:pPr>
      <w:r w:rsidRPr="00C572E2">
        <w:rPr>
          <w:sz w:val="28"/>
          <w:szCs w:val="28"/>
        </w:rPr>
        <w:t>What are the fundamental functions in PHP for file manipulation, and how are they used?</w:t>
      </w:r>
    </w:p>
    <w:p w14:paraId="3925924E" w14:textId="77777777" w:rsidR="00C572E2" w:rsidRPr="00C572E2" w:rsidRDefault="00C572E2" w:rsidP="00C572E2">
      <w:pPr>
        <w:pStyle w:val="ListParagraph"/>
        <w:numPr>
          <w:ilvl w:val="0"/>
          <w:numId w:val="52"/>
        </w:numPr>
        <w:ind w:right="0"/>
        <w:rPr>
          <w:sz w:val="28"/>
          <w:szCs w:val="28"/>
        </w:rPr>
      </w:pPr>
      <w:r w:rsidRPr="00C572E2">
        <w:rPr>
          <w:sz w:val="28"/>
          <w:szCs w:val="28"/>
        </w:rPr>
        <w:t xml:space="preserve">Explain the difference between reading a file in PHP using </w:t>
      </w:r>
      <w:proofErr w:type="spellStart"/>
      <w:proofErr w:type="gramStart"/>
      <w:r w:rsidRPr="00C572E2">
        <w:rPr>
          <w:sz w:val="28"/>
          <w:szCs w:val="28"/>
        </w:rPr>
        <w:t>fread</w:t>
      </w:r>
      <w:proofErr w:type="spellEnd"/>
      <w:r w:rsidRPr="00C572E2">
        <w:rPr>
          <w:sz w:val="28"/>
          <w:szCs w:val="28"/>
        </w:rPr>
        <w:t>(</w:t>
      </w:r>
      <w:proofErr w:type="gramEnd"/>
      <w:r w:rsidRPr="00C572E2">
        <w:rPr>
          <w:sz w:val="28"/>
          <w:szCs w:val="28"/>
        </w:rPr>
        <w:t xml:space="preserve">) and </w:t>
      </w:r>
      <w:proofErr w:type="spellStart"/>
      <w:r w:rsidRPr="00C572E2">
        <w:rPr>
          <w:sz w:val="28"/>
          <w:szCs w:val="28"/>
        </w:rPr>
        <w:t>file_get_contents</w:t>
      </w:r>
      <w:proofErr w:type="spellEnd"/>
      <w:r w:rsidRPr="00C572E2">
        <w:rPr>
          <w:sz w:val="28"/>
          <w:szCs w:val="28"/>
        </w:rPr>
        <w:t>().</w:t>
      </w:r>
    </w:p>
    <w:p w14:paraId="716A9D77" w14:textId="77777777" w:rsidR="00C572E2" w:rsidRPr="00C572E2" w:rsidRDefault="00C572E2" w:rsidP="00C572E2">
      <w:pPr>
        <w:pStyle w:val="ListParagraph"/>
        <w:numPr>
          <w:ilvl w:val="0"/>
          <w:numId w:val="52"/>
        </w:numPr>
        <w:ind w:right="0"/>
        <w:rPr>
          <w:sz w:val="28"/>
          <w:szCs w:val="28"/>
        </w:rPr>
      </w:pPr>
      <w:r w:rsidRPr="00C572E2">
        <w:rPr>
          <w:sz w:val="28"/>
          <w:szCs w:val="28"/>
        </w:rPr>
        <w:t>How does PHP handle file uploads from HTML forms, and what security measures should be implemented?</w:t>
      </w:r>
    </w:p>
    <w:p w14:paraId="2227C3FC" w14:textId="77777777" w:rsidR="00C572E2" w:rsidRPr="00C572E2" w:rsidRDefault="00C572E2" w:rsidP="00C572E2">
      <w:pPr>
        <w:pStyle w:val="ListParagraph"/>
        <w:numPr>
          <w:ilvl w:val="0"/>
          <w:numId w:val="52"/>
        </w:numPr>
        <w:ind w:right="0"/>
        <w:rPr>
          <w:sz w:val="28"/>
          <w:szCs w:val="28"/>
        </w:rPr>
      </w:pPr>
      <w:r w:rsidRPr="00C572E2">
        <w:rPr>
          <w:sz w:val="28"/>
          <w:szCs w:val="28"/>
        </w:rPr>
        <w:t>Discuss the significance of file permissions in PHP file handling. How can file permissions be set and checked?</w:t>
      </w:r>
    </w:p>
    <w:p w14:paraId="4EAD1021" w14:textId="77777777" w:rsidR="00D225A7" w:rsidRDefault="00D225A7" w:rsidP="00D225A7">
      <w:pPr>
        <w:ind w:right="0"/>
        <w:rPr>
          <w:sz w:val="28"/>
          <w:szCs w:val="28"/>
        </w:rPr>
      </w:pPr>
    </w:p>
    <w:p w14:paraId="63C97FC0" w14:textId="77777777" w:rsidR="00D225A7" w:rsidRDefault="00D225A7" w:rsidP="00D225A7">
      <w:pPr>
        <w:ind w:right="0"/>
        <w:rPr>
          <w:sz w:val="28"/>
          <w:szCs w:val="28"/>
        </w:rPr>
      </w:pPr>
    </w:p>
    <w:p w14:paraId="08A2352E" w14:textId="77777777" w:rsidR="00D225A7" w:rsidRDefault="00D225A7" w:rsidP="00D225A7">
      <w:pPr>
        <w:ind w:right="0"/>
        <w:rPr>
          <w:sz w:val="28"/>
          <w:szCs w:val="28"/>
        </w:rPr>
      </w:pPr>
    </w:p>
    <w:p w14:paraId="6D501755" w14:textId="77777777" w:rsidR="00D225A7" w:rsidRDefault="00D225A7" w:rsidP="00D225A7">
      <w:pPr>
        <w:ind w:right="0"/>
        <w:rPr>
          <w:sz w:val="28"/>
          <w:szCs w:val="28"/>
        </w:rPr>
      </w:pPr>
    </w:p>
    <w:p w14:paraId="5F8EDAD4" w14:textId="77777777" w:rsidR="00D225A7" w:rsidRDefault="00D225A7" w:rsidP="00D225A7">
      <w:pPr>
        <w:ind w:right="0"/>
        <w:rPr>
          <w:sz w:val="28"/>
          <w:szCs w:val="28"/>
        </w:rPr>
      </w:pPr>
    </w:p>
    <w:p w14:paraId="3F7641C6" w14:textId="77777777" w:rsidR="00D225A7" w:rsidRDefault="00D225A7" w:rsidP="00D225A7">
      <w:pPr>
        <w:ind w:right="0"/>
        <w:rPr>
          <w:sz w:val="28"/>
          <w:szCs w:val="28"/>
        </w:rPr>
      </w:pPr>
    </w:p>
    <w:p w14:paraId="673CB340" w14:textId="77777777" w:rsidR="00D225A7" w:rsidRDefault="00D225A7" w:rsidP="00D225A7">
      <w:pPr>
        <w:ind w:right="0"/>
        <w:rPr>
          <w:sz w:val="28"/>
          <w:szCs w:val="28"/>
        </w:rPr>
      </w:pPr>
    </w:p>
    <w:p w14:paraId="342E6C1F" w14:textId="77777777" w:rsidR="00D225A7" w:rsidRDefault="00D225A7" w:rsidP="00D225A7">
      <w:pPr>
        <w:ind w:right="0"/>
        <w:rPr>
          <w:sz w:val="28"/>
          <w:szCs w:val="28"/>
        </w:rPr>
      </w:pPr>
    </w:p>
    <w:p w14:paraId="5A2A14FD" w14:textId="77777777" w:rsidR="00D225A7" w:rsidRDefault="00D225A7" w:rsidP="00D225A7">
      <w:pPr>
        <w:ind w:right="0"/>
        <w:rPr>
          <w:sz w:val="28"/>
          <w:szCs w:val="28"/>
        </w:rPr>
      </w:pPr>
    </w:p>
    <w:p w14:paraId="4F540BA9" w14:textId="77777777" w:rsidR="00D225A7" w:rsidRDefault="00D225A7" w:rsidP="00D225A7">
      <w:pPr>
        <w:ind w:right="0"/>
        <w:rPr>
          <w:sz w:val="28"/>
          <w:szCs w:val="28"/>
        </w:rPr>
      </w:pPr>
    </w:p>
    <w:p w14:paraId="2D36860A" w14:textId="77777777" w:rsidR="00D225A7" w:rsidRDefault="00D225A7" w:rsidP="00D225A7">
      <w:pPr>
        <w:ind w:right="0"/>
        <w:rPr>
          <w:sz w:val="28"/>
          <w:szCs w:val="28"/>
        </w:rPr>
      </w:pPr>
    </w:p>
    <w:p w14:paraId="4846214A" w14:textId="77777777" w:rsidR="00D225A7" w:rsidRDefault="00D225A7" w:rsidP="00D225A7">
      <w:pPr>
        <w:ind w:right="0"/>
        <w:rPr>
          <w:sz w:val="28"/>
          <w:szCs w:val="28"/>
        </w:rPr>
      </w:pPr>
    </w:p>
    <w:p w14:paraId="239FF2A0" w14:textId="77777777" w:rsidR="00D225A7" w:rsidRDefault="00D225A7" w:rsidP="00D225A7">
      <w:pPr>
        <w:ind w:right="0"/>
        <w:rPr>
          <w:sz w:val="28"/>
          <w:szCs w:val="28"/>
        </w:rPr>
      </w:pPr>
    </w:p>
    <w:p w14:paraId="06BCB11A" w14:textId="77777777" w:rsidR="00D225A7" w:rsidRDefault="00D225A7" w:rsidP="00D225A7">
      <w:pPr>
        <w:ind w:right="0"/>
        <w:rPr>
          <w:sz w:val="28"/>
          <w:szCs w:val="28"/>
        </w:rPr>
      </w:pPr>
    </w:p>
    <w:p w14:paraId="0F2B19F1" w14:textId="77777777" w:rsidR="00D225A7" w:rsidRPr="00D225A7" w:rsidRDefault="00D225A7" w:rsidP="00D225A7">
      <w:pPr>
        <w:ind w:right="0"/>
        <w:rPr>
          <w:sz w:val="28"/>
          <w:szCs w:val="28"/>
        </w:rPr>
      </w:pPr>
    </w:p>
    <w:sectPr w:rsidR="00D225A7" w:rsidRPr="00D225A7" w:rsidSect="00E3577A">
      <w:headerReference w:type="default" r:id="rId13"/>
      <w:footerReference w:type="default" r:id="rId14"/>
      <w:pgSz w:w="11907" w:h="16839" w:code="9"/>
      <w:pgMar w:top="360" w:right="360" w:bottom="360" w:left="360" w:header="288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D054F" w14:textId="77777777" w:rsidR="00E3577A" w:rsidRDefault="00E3577A" w:rsidP="00C51CF5">
      <w:r>
        <w:separator/>
      </w:r>
    </w:p>
  </w:endnote>
  <w:endnote w:type="continuationSeparator" w:id="0">
    <w:p w14:paraId="54CD460B" w14:textId="77777777" w:rsidR="00E3577A" w:rsidRDefault="00E3577A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31263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  <w:szCs w:val="20"/>
      </w:rPr>
    </w:sdtEndPr>
    <w:sdtContent>
      <w:p w14:paraId="476CC2C6" w14:textId="77777777" w:rsidR="00D558F9" w:rsidRPr="00F408B7" w:rsidRDefault="00D558F9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 w:rsidRPr="00F408B7">
          <w:rPr>
            <w:rFonts w:ascii="Arial" w:hAnsi="Arial" w:cs="Arial"/>
            <w:sz w:val="20"/>
            <w:szCs w:val="20"/>
          </w:rPr>
          <w:fldChar w:fldCharType="begin"/>
        </w:r>
        <w:r w:rsidRPr="00F408B7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F408B7">
          <w:rPr>
            <w:rFonts w:ascii="Arial" w:hAnsi="Arial" w:cs="Arial"/>
            <w:sz w:val="20"/>
            <w:szCs w:val="20"/>
          </w:rPr>
          <w:fldChar w:fldCharType="separate"/>
        </w:r>
        <w:r w:rsidR="00DA34EB">
          <w:rPr>
            <w:rFonts w:ascii="Arial" w:hAnsi="Arial" w:cs="Arial"/>
            <w:noProof/>
            <w:sz w:val="20"/>
            <w:szCs w:val="20"/>
          </w:rPr>
          <w:t>3</w:t>
        </w:r>
        <w:r w:rsidRPr="00F408B7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14:paraId="3278F91A" w14:textId="77777777" w:rsidR="00D558F9" w:rsidRDefault="00D55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D269B" w14:textId="77777777" w:rsidR="00E3577A" w:rsidRDefault="00E3577A" w:rsidP="00C51CF5">
      <w:r>
        <w:separator/>
      </w:r>
    </w:p>
  </w:footnote>
  <w:footnote w:type="continuationSeparator" w:id="0">
    <w:p w14:paraId="45652857" w14:textId="77777777" w:rsidR="00E3577A" w:rsidRDefault="00E3577A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7FA32" w14:textId="77777777" w:rsidR="00D558F9" w:rsidRDefault="00D558F9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334067" wp14:editId="093A81B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53D3E363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2346"/>
    <w:multiLevelType w:val="hybridMultilevel"/>
    <w:tmpl w:val="FCDC31A0"/>
    <w:lvl w:ilvl="0" w:tplc="3EC8F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4EA5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E44A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E284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EC33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4A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2614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82B1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C29E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B4B81"/>
    <w:multiLevelType w:val="hybridMultilevel"/>
    <w:tmpl w:val="BAA03C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157A"/>
    <w:multiLevelType w:val="hybridMultilevel"/>
    <w:tmpl w:val="3D9CFDBA"/>
    <w:lvl w:ilvl="0" w:tplc="EED611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71AF9"/>
    <w:multiLevelType w:val="hybridMultilevel"/>
    <w:tmpl w:val="00285C2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96287"/>
    <w:multiLevelType w:val="hybridMultilevel"/>
    <w:tmpl w:val="721E48AA"/>
    <w:lvl w:ilvl="0" w:tplc="B3124C8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C7C80"/>
    <w:multiLevelType w:val="hybridMultilevel"/>
    <w:tmpl w:val="DB4A2A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E08C1"/>
    <w:multiLevelType w:val="hybridMultilevel"/>
    <w:tmpl w:val="26609D02"/>
    <w:lvl w:ilvl="0" w:tplc="C6C88A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0E83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A43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61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B899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6E89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40C4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C452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76B8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747D5"/>
    <w:multiLevelType w:val="hybridMultilevel"/>
    <w:tmpl w:val="AFCEE250"/>
    <w:lvl w:ilvl="0" w:tplc="DB5A87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AB67B8"/>
    <w:multiLevelType w:val="hybridMultilevel"/>
    <w:tmpl w:val="AA84390A"/>
    <w:lvl w:ilvl="0" w:tplc="847AC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38E7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ACA9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B4EF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6256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9EC2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F80D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B4E3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8CFC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0D547D"/>
    <w:multiLevelType w:val="hybridMultilevel"/>
    <w:tmpl w:val="2B2A61A0"/>
    <w:lvl w:ilvl="0" w:tplc="902C56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BEE1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3C7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5835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F076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262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DCB0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F06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D6CB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E063E3"/>
    <w:multiLevelType w:val="hybridMultilevel"/>
    <w:tmpl w:val="ABC8C3C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BF0007"/>
    <w:multiLevelType w:val="hybridMultilevel"/>
    <w:tmpl w:val="D08C17D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CD105E"/>
    <w:multiLevelType w:val="hybridMultilevel"/>
    <w:tmpl w:val="F7D0888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E503EA"/>
    <w:multiLevelType w:val="hybridMultilevel"/>
    <w:tmpl w:val="445E2B76"/>
    <w:lvl w:ilvl="0" w:tplc="DD780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2E5C2E"/>
    <w:multiLevelType w:val="hybridMultilevel"/>
    <w:tmpl w:val="22FA4932"/>
    <w:lvl w:ilvl="0" w:tplc="8C701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E863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061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6621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BA6A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72C8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96E3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C6BF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8658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4112E9"/>
    <w:multiLevelType w:val="hybridMultilevel"/>
    <w:tmpl w:val="E702B5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F26166"/>
    <w:multiLevelType w:val="hybridMultilevel"/>
    <w:tmpl w:val="928A36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67D86"/>
    <w:multiLevelType w:val="hybridMultilevel"/>
    <w:tmpl w:val="C8D62D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B1F2E"/>
    <w:multiLevelType w:val="hybridMultilevel"/>
    <w:tmpl w:val="C11E17C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30BCA"/>
    <w:multiLevelType w:val="hybridMultilevel"/>
    <w:tmpl w:val="DA0CAF68"/>
    <w:lvl w:ilvl="0" w:tplc="AA6688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5C5E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5049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706C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6673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3C4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C48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B411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E41F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813C1C"/>
    <w:multiLevelType w:val="hybridMultilevel"/>
    <w:tmpl w:val="8F74D9DE"/>
    <w:lvl w:ilvl="0" w:tplc="A5A8AB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0698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0EE4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ACE1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2ED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6E56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C628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D2CD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701F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44AF9"/>
    <w:multiLevelType w:val="hybridMultilevel"/>
    <w:tmpl w:val="C5F4DD42"/>
    <w:lvl w:ilvl="0" w:tplc="EED611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D000FC"/>
    <w:multiLevelType w:val="hybridMultilevel"/>
    <w:tmpl w:val="DFAC7F8C"/>
    <w:lvl w:ilvl="0" w:tplc="90B629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C8E0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4296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A0F4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6A37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BE3F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4217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6C9E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424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E0A91"/>
    <w:multiLevelType w:val="hybridMultilevel"/>
    <w:tmpl w:val="26389B66"/>
    <w:lvl w:ilvl="0" w:tplc="107849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C1B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EC7A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BCF4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62CF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3203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2816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965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BE7C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C115AC"/>
    <w:multiLevelType w:val="hybridMultilevel"/>
    <w:tmpl w:val="401AAA1A"/>
    <w:lvl w:ilvl="0" w:tplc="3B8818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147A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966C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9274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166A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C50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F431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6BD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C2AC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7D2B2D"/>
    <w:multiLevelType w:val="hybridMultilevel"/>
    <w:tmpl w:val="048CDB26"/>
    <w:lvl w:ilvl="0" w:tplc="DA3CEC2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7A33BA"/>
    <w:multiLevelType w:val="hybridMultilevel"/>
    <w:tmpl w:val="3DCAF8CA"/>
    <w:lvl w:ilvl="0" w:tplc="62DE6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05414F"/>
    <w:multiLevelType w:val="hybridMultilevel"/>
    <w:tmpl w:val="7E5624EC"/>
    <w:lvl w:ilvl="0" w:tplc="B7FE37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D8A4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34E0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80C0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3C95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7EA0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D89D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966A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D0D4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B54691"/>
    <w:multiLevelType w:val="hybridMultilevel"/>
    <w:tmpl w:val="D5EC53E8"/>
    <w:lvl w:ilvl="0" w:tplc="6A6E73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9C63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B44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8ED7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20A9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2839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CCE3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1AB2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165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46235"/>
    <w:multiLevelType w:val="hybridMultilevel"/>
    <w:tmpl w:val="88A4A716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CFF2687"/>
    <w:multiLevelType w:val="hybridMultilevel"/>
    <w:tmpl w:val="721E48AA"/>
    <w:lvl w:ilvl="0" w:tplc="B3124C8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D359AA"/>
    <w:multiLevelType w:val="hybridMultilevel"/>
    <w:tmpl w:val="4E72E086"/>
    <w:lvl w:ilvl="0" w:tplc="F1EEFC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111216"/>
    <w:multiLevelType w:val="hybridMultilevel"/>
    <w:tmpl w:val="F630463C"/>
    <w:lvl w:ilvl="0" w:tplc="D0723B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DABF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DA6A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6DA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B2F7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F653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8828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450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8C0A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E13161"/>
    <w:multiLevelType w:val="hybridMultilevel"/>
    <w:tmpl w:val="282698D4"/>
    <w:lvl w:ilvl="0" w:tplc="7C4CF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7EC4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7600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46FD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81B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0A11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FC4C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0C6E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5215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4A5B5B"/>
    <w:multiLevelType w:val="hybridMultilevel"/>
    <w:tmpl w:val="F8A68A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624736"/>
    <w:multiLevelType w:val="hybridMultilevel"/>
    <w:tmpl w:val="8E921D2A"/>
    <w:lvl w:ilvl="0" w:tplc="EA6E34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83F2BD6"/>
    <w:multiLevelType w:val="hybridMultilevel"/>
    <w:tmpl w:val="AB2E8D5E"/>
    <w:lvl w:ilvl="0" w:tplc="E52C80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EB2365"/>
    <w:multiLevelType w:val="hybridMultilevel"/>
    <w:tmpl w:val="3650EADC"/>
    <w:lvl w:ilvl="0" w:tplc="BDB2FF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DCAB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8262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D64B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962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944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322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B2DC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5A0C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3F53A7"/>
    <w:multiLevelType w:val="hybridMultilevel"/>
    <w:tmpl w:val="A998A202"/>
    <w:lvl w:ilvl="0" w:tplc="571A1D4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1C2271"/>
    <w:multiLevelType w:val="hybridMultilevel"/>
    <w:tmpl w:val="1BC6D634"/>
    <w:lvl w:ilvl="0" w:tplc="9ADC8B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EF4B51"/>
    <w:multiLevelType w:val="hybridMultilevel"/>
    <w:tmpl w:val="BEC8B998"/>
    <w:lvl w:ilvl="0" w:tplc="42B22B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6533971"/>
    <w:multiLevelType w:val="hybridMultilevel"/>
    <w:tmpl w:val="B6F2D7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8F16C7"/>
    <w:multiLevelType w:val="hybridMultilevel"/>
    <w:tmpl w:val="FD0C7882"/>
    <w:lvl w:ilvl="0" w:tplc="73BEBC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F61D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240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7C61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0407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AE53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B8AB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7EC7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CCC6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542914"/>
    <w:multiLevelType w:val="hybridMultilevel"/>
    <w:tmpl w:val="4E72E086"/>
    <w:lvl w:ilvl="0" w:tplc="F1EEFC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367CF6"/>
    <w:multiLevelType w:val="hybridMultilevel"/>
    <w:tmpl w:val="7C6A58A4"/>
    <w:lvl w:ilvl="0" w:tplc="ED3E0D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989D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26E4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60BB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5A4F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B403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60B9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968C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5C86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AB009B"/>
    <w:multiLevelType w:val="hybridMultilevel"/>
    <w:tmpl w:val="AB2E8D5E"/>
    <w:lvl w:ilvl="0" w:tplc="E52C80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6176EC"/>
    <w:multiLevelType w:val="hybridMultilevel"/>
    <w:tmpl w:val="0FC422E8"/>
    <w:lvl w:ilvl="0" w:tplc="9F8679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9E04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8499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E00F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E8EF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98CE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3043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EAB0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26A9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9839E2"/>
    <w:multiLevelType w:val="hybridMultilevel"/>
    <w:tmpl w:val="729EA97C"/>
    <w:lvl w:ilvl="0" w:tplc="571A1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1B35FE"/>
    <w:multiLevelType w:val="hybridMultilevel"/>
    <w:tmpl w:val="1BC6D634"/>
    <w:lvl w:ilvl="0" w:tplc="9ADC8B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435EFF"/>
    <w:multiLevelType w:val="hybridMultilevel"/>
    <w:tmpl w:val="2BBE6DBC"/>
    <w:lvl w:ilvl="0" w:tplc="2C3077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4AC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9A8B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0827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E62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E432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600E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7ADC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2B6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2B7980"/>
    <w:multiLevelType w:val="hybridMultilevel"/>
    <w:tmpl w:val="AFCEE250"/>
    <w:lvl w:ilvl="0" w:tplc="DB5A87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91616E"/>
    <w:multiLevelType w:val="hybridMultilevel"/>
    <w:tmpl w:val="2B3AAF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449287">
    <w:abstractNumId w:val="43"/>
  </w:num>
  <w:num w:numId="2" w16cid:durableId="967708227">
    <w:abstractNumId w:val="31"/>
  </w:num>
  <w:num w:numId="3" w16cid:durableId="1675767675">
    <w:abstractNumId w:val="25"/>
  </w:num>
  <w:num w:numId="4" w16cid:durableId="544025618">
    <w:abstractNumId w:val="50"/>
  </w:num>
  <w:num w:numId="5" w16cid:durableId="139664394">
    <w:abstractNumId w:val="39"/>
  </w:num>
  <w:num w:numId="6" w16cid:durableId="490146695">
    <w:abstractNumId w:val="7"/>
  </w:num>
  <w:num w:numId="7" w16cid:durableId="1284773138">
    <w:abstractNumId w:val="37"/>
  </w:num>
  <w:num w:numId="8" w16cid:durableId="1811240950">
    <w:abstractNumId w:val="28"/>
  </w:num>
  <w:num w:numId="9" w16cid:durableId="36904493">
    <w:abstractNumId w:val="27"/>
  </w:num>
  <w:num w:numId="10" w16cid:durableId="1524971924">
    <w:abstractNumId w:val="0"/>
  </w:num>
  <w:num w:numId="11" w16cid:durableId="920482866">
    <w:abstractNumId w:val="14"/>
  </w:num>
  <w:num w:numId="12" w16cid:durableId="1301158156">
    <w:abstractNumId w:val="19"/>
  </w:num>
  <w:num w:numId="13" w16cid:durableId="1659384761">
    <w:abstractNumId w:val="33"/>
  </w:num>
  <w:num w:numId="14" w16cid:durableId="939602454">
    <w:abstractNumId w:val="20"/>
  </w:num>
  <w:num w:numId="15" w16cid:durableId="275987984">
    <w:abstractNumId w:val="46"/>
  </w:num>
  <w:num w:numId="16" w16cid:durableId="121853003">
    <w:abstractNumId w:val="32"/>
  </w:num>
  <w:num w:numId="17" w16cid:durableId="1827622543">
    <w:abstractNumId w:val="8"/>
  </w:num>
  <w:num w:numId="18" w16cid:durableId="674653447">
    <w:abstractNumId w:val="24"/>
  </w:num>
  <w:num w:numId="19" w16cid:durableId="1023283583">
    <w:abstractNumId w:val="22"/>
  </w:num>
  <w:num w:numId="20" w16cid:durableId="1110780053">
    <w:abstractNumId w:val="23"/>
  </w:num>
  <w:num w:numId="21" w16cid:durableId="1207717634">
    <w:abstractNumId w:val="9"/>
  </w:num>
  <w:num w:numId="22" w16cid:durableId="880753397">
    <w:abstractNumId w:val="44"/>
  </w:num>
  <w:num w:numId="23" w16cid:durableId="1448890841">
    <w:abstractNumId w:val="42"/>
  </w:num>
  <w:num w:numId="24" w16cid:durableId="243029504">
    <w:abstractNumId w:val="6"/>
  </w:num>
  <w:num w:numId="25" w16cid:durableId="754933077">
    <w:abstractNumId w:val="49"/>
  </w:num>
  <w:num w:numId="26" w16cid:durableId="1578128976">
    <w:abstractNumId w:val="48"/>
  </w:num>
  <w:num w:numId="27" w16cid:durableId="770466017">
    <w:abstractNumId w:val="17"/>
  </w:num>
  <w:num w:numId="28" w16cid:durableId="767579590">
    <w:abstractNumId w:val="18"/>
  </w:num>
  <w:num w:numId="29" w16cid:durableId="2116749540">
    <w:abstractNumId w:val="51"/>
  </w:num>
  <w:num w:numId="30" w16cid:durableId="1096710097">
    <w:abstractNumId w:val="16"/>
  </w:num>
  <w:num w:numId="31" w16cid:durableId="995262401">
    <w:abstractNumId w:val="1"/>
  </w:num>
  <w:num w:numId="32" w16cid:durableId="1827623033">
    <w:abstractNumId w:val="41"/>
  </w:num>
  <w:num w:numId="33" w16cid:durableId="70276454">
    <w:abstractNumId w:val="21"/>
  </w:num>
  <w:num w:numId="34" w16cid:durableId="85884601">
    <w:abstractNumId w:val="2"/>
  </w:num>
  <w:num w:numId="35" w16cid:durableId="1022173021">
    <w:abstractNumId w:val="38"/>
  </w:num>
  <w:num w:numId="36" w16cid:durableId="1548638735">
    <w:abstractNumId w:val="47"/>
  </w:num>
  <w:num w:numId="37" w16cid:durableId="1374186844">
    <w:abstractNumId w:val="30"/>
  </w:num>
  <w:num w:numId="38" w16cid:durableId="2117167683">
    <w:abstractNumId w:val="4"/>
  </w:num>
  <w:num w:numId="39" w16cid:durableId="684672690">
    <w:abstractNumId w:val="45"/>
  </w:num>
  <w:num w:numId="40" w16cid:durableId="1049066724">
    <w:abstractNumId w:val="36"/>
  </w:num>
  <w:num w:numId="41" w16cid:durableId="1698194504">
    <w:abstractNumId w:val="13"/>
  </w:num>
  <w:num w:numId="42" w16cid:durableId="762068841">
    <w:abstractNumId w:val="15"/>
  </w:num>
  <w:num w:numId="43" w16cid:durableId="360397370">
    <w:abstractNumId w:val="34"/>
  </w:num>
  <w:num w:numId="44" w16cid:durableId="952634579">
    <w:abstractNumId w:val="3"/>
  </w:num>
  <w:num w:numId="45" w16cid:durableId="248933476">
    <w:abstractNumId w:val="40"/>
  </w:num>
  <w:num w:numId="46" w16cid:durableId="1373270206">
    <w:abstractNumId w:val="35"/>
  </w:num>
  <w:num w:numId="47" w16cid:durableId="63114060">
    <w:abstractNumId w:val="11"/>
  </w:num>
  <w:num w:numId="48" w16cid:durableId="2066678603">
    <w:abstractNumId w:val="5"/>
  </w:num>
  <w:num w:numId="49" w16cid:durableId="900287198">
    <w:abstractNumId w:val="12"/>
  </w:num>
  <w:num w:numId="50" w16cid:durableId="517429021">
    <w:abstractNumId w:val="26"/>
  </w:num>
  <w:num w:numId="51" w16cid:durableId="2069069290">
    <w:abstractNumId w:val="29"/>
  </w:num>
  <w:num w:numId="52" w16cid:durableId="1150908037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430"/>
    <w:rsid w:val="00003F02"/>
    <w:rsid w:val="000132EB"/>
    <w:rsid w:val="00015E27"/>
    <w:rsid w:val="000216EF"/>
    <w:rsid w:val="00037112"/>
    <w:rsid w:val="000371AA"/>
    <w:rsid w:val="000460CD"/>
    <w:rsid w:val="000521EF"/>
    <w:rsid w:val="0005785A"/>
    <w:rsid w:val="000640CC"/>
    <w:rsid w:val="000660DE"/>
    <w:rsid w:val="000714DD"/>
    <w:rsid w:val="00081EAD"/>
    <w:rsid w:val="00083CA5"/>
    <w:rsid w:val="00087FDF"/>
    <w:rsid w:val="0009098C"/>
    <w:rsid w:val="00097E78"/>
    <w:rsid w:val="000A3736"/>
    <w:rsid w:val="000A545F"/>
    <w:rsid w:val="000B5DCA"/>
    <w:rsid w:val="000C42E8"/>
    <w:rsid w:val="000F3953"/>
    <w:rsid w:val="000F3BEA"/>
    <w:rsid w:val="000F6471"/>
    <w:rsid w:val="00100F90"/>
    <w:rsid w:val="0010314C"/>
    <w:rsid w:val="001049BA"/>
    <w:rsid w:val="0010528E"/>
    <w:rsid w:val="00105CE1"/>
    <w:rsid w:val="00110CD3"/>
    <w:rsid w:val="001244E7"/>
    <w:rsid w:val="00127971"/>
    <w:rsid w:val="00133F9C"/>
    <w:rsid w:val="001439D3"/>
    <w:rsid w:val="00153B84"/>
    <w:rsid w:val="0016490D"/>
    <w:rsid w:val="00176562"/>
    <w:rsid w:val="00182EAA"/>
    <w:rsid w:val="00190BFE"/>
    <w:rsid w:val="00196AAB"/>
    <w:rsid w:val="001A4D1A"/>
    <w:rsid w:val="001B041C"/>
    <w:rsid w:val="001B0B3D"/>
    <w:rsid w:val="001B5530"/>
    <w:rsid w:val="001B5CCF"/>
    <w:rsid w:val="001C1D4B"/>
    <w:rsid w:val="001C4D0B"/>
    <w:rsid w:val="001D15AC"/>
    <w:rsid w:val="001D239E"/>
    <w:rsid w:val="001D4BF2"/>
    <w:rsid w:val="001D50F1"/>
    <w:rsid w:val="001E42B1"/>
    <w:rsid w:val="001E4714"/>
    <w:rsid w:val="001E5E44"/>
    <w:rsid w:val="001F46CB"/>
    <w:rsid w:val="001F6BAB"/>
    <w:rsid w:val="00203C97"/>
    <w:rsid w:val="002046A9"/>
    <w:rsid w:val="00220ACA"/>
    <w:rsid w:val="002211F0"/>
    <w:rsid w:val="00225E89"/>
    <w:rsid w:val="00230278"/>
    <w:rsid w:val="00245FD1"/>
    <w:rsid w:val="00262DE5"/>
    <w:rsid w:val="00266076"/>
    <w:rsid w:val="0026623C"/>
    <w:rsid w:val="00266430"/>
    <w:rsid w:val="00271E9B"/>
    <w:rsid w:val="0027569F"/>
    <w:rsid w:val="002823D7"/>
    <w:rsid w:val="00290E9C"/>
    <w:rsid w:val="00291C07"/>
    <w:rsid w:val="0029419C"/>
    <w:rsid w:val="00296B91"/>
    <w:rsid w:val="002A2BED"/>
    <w:rsid w:val="002C1756"/>
    <w:rsid w:val="002C192D"/>
    <w:rsid w:val="002C6277"/>
    <w:rsid w:val="002C6474"/>
    <w:rsid w:val="002D3BD2"/>
    <w:rsid w:val="002E1DF6"/>
    <w:rsid w:val="002F0BD0"/>
    <w:rsid w:val="002F1970"/>
    <w:rsid w:val="00303E52"/>
    <w:rsid w:val="00304A86"/>
    <w:rsid w:val="00305606"/>
    <w:rsid w:val="00306EEE"/>
    <w:rsid w:val="00317780"/>
    <w:rsid w:val="00333BA9"/>
    <w:rsid w:val="00341ABB"/>
    <w:rsid w:val="00346A14"/>
    <w:rsid w:val="00353093"/>
    <w:rsid w:val="00361132"/>
    <w:rsid w:val="00362C79"/>
    <w:rsid w:val="00381DE5"/>
    <w:rsid w:val="003878EE"/>
    <w:rsid w:val="00391D96"/>
    <w:rsid w:val="00393FAC"/>
    <w:rsid w:val="0039484C"/>
    <w:rsid w:val="003A2E84"/>
    <w:rsid w:val="003A4A03"/>
    <w:rsid w:val="003A5270"/>
    <w:rsid w:val="003A5721"/>
    <w:rsid w:val="003B0DB8"/>
    <w:rsid w:val="003B3481"/>
    <w:rsid w:val="003B3EC7"/>
    <w:rsid w:val="003C1499"/>
    <w:rsid w:val="003C1A31"/>
    <w:rsid w:val="003C414A"/>
    <w:rsid w:val="003D392F"/>
    <w:rsid w:val="003D4A00"/>
    <w:rsid w:val="003D5A08"/>
    <w:rsid w:val="003D6FFF"/>
    <w:rsid w:val="003E3774"/>
    <w:rsid w:val="003E46D0"/>
    <w:rsid w:val="003F1428"/>
    <w:rsid w:val="00417CF3"/>
    <w:rsid w:val="0042416C"/>
    <w:rsid w:val="004314A7"/>
    <w:rsid w:val="00431999"/>
    <w:rsid w:val="004419E9"/>
    <w:rsid w:val="00443E2D"/>
    <w:rsid w:val="00444AF9"/>
    <w:rsid w:val="004465CD"/>
    <w:rsid w:val="00455C5D"/>
    <w:rsid w:val="0047357D"/>
    <w:rsid w:val="00473FF2"/>
    <w:rsid w:val="00474C82"/>
    <w:rsid w:val="00474D89"/>
    <w:rsid w:val="00496494"/>
    <w:rsid w:val="004A09DF"/>
    <w:rsid w:val="004A4273"/>
    <w:rsid w:val="004B7238"/>
    <w:rsid w:val="004B7D83"/>
    <w:rsid w:val="004C12C6"/>
    <w:rsid w:val="004C5003"/>
    <w:rsid w:val="004D0566"/>
    <w:rsid w:val="004D26B1"/>
    <w:rsid w:val="004D38EF"/>
    <w:rsid w:val="004D3E32"/>
    <w:rsid w:val="004D6664"/>
    <w:rsid w:val="004F2B00"/>
    <w:rsid w:val="00507810"/>
    <w:rsid w:val="00511B70"/>
    <w:rsid w:val="00522FA7"/>
    <w:rsid w:val="00523714"/>
    <w:rsid w:val="00524F09"/>
    <w:rsid w:val="005264D6"/>
    <w:rsid w:val="0052737F"/>
    <w:rsid w:val="0053004C"/>
    <w:rsid w:val="005302D3"/>
    <w:rsid w:val="0053246B"/>
    <w:rsid w:val="00543E84"/>
    <w:rsid w:val="00551537"/>
    <w:rsid w:val="00565126"/>
    <w:rsid w:val="00566C46"/>
    <w:rsid w:val="00572086"/>
    <w:rsid w:val="005823C1"/>
    <w:rsid w:val="0059041D"/>
    <w:rsid w:val="0059397D"/>
    <w:rsid w:val="005942FD"/>
    <w:rsid w:val="00594FF7"/>
    <w:rsid w:val="00597871"/>
    <w:rsid w:val="005D2160"/>
    <w:rsid w:val="005D4278"/>
    <w:rsid w:val="005D47DE"/>
    <w:rsid w:val="005D4DA0"/>
    <w:rsid w:val="005D6255"/>
    <w:rsid w:val="005D6EE1"/>
    <w:rsid w:val="005E2B75"/>
    <w:rsid w:val="005F364E"/>
    <w:rsid w:val="005F5ECA"/>
    <w:rsid w:val="00607ABC"/>
    <w:rsid w:val="006103E1"/>
    <w:rsid w:val="00617AFE"/>
    <w:rsid w:val="0062123A"/>
    <w:rsid w:val="0062136E"/>
    <w:rsid w:val="00635EF0"/>
    <w:rsid w:val="00636B26"/>
    <w:rsid w:val="00640845"/>
    <w:rsid w:val="00644970"/>
    <w:rsid w:val="00646E75"/>
    <w:rsid w:val="00651D50"/>
    <w:rsid w:val="00663587"/>
    <w:rsid w:val="006700AB"/>
    <w:rsid w:val="006703F6"/>
    <w:rsid w:val="0069309E"/>
    <w:rsid w:val="00695102"/>
    <w:rsid w:val="00695323"/>
    <w:rsid w:val="006A1E1E"/>
    <w:rsid w:val="006A3A63"/>
    <w:rsid w:val="006B13B4"/>
    <w:rsid w:val="006B33E8"/>
    <w:rsid w:val="006B3AB1"/>
    <w:rsid w:val="006B43B2"/>
    <w:rsid w:val="006B4828"/>
    <w:rsid w:val="006B6535"/>
    <w:rsid w:val="006C10A7"/>
    <w:rsid w:val="006C4037"/>
    <w:rsid w:val="006C75FB"/>
    <w:rsid w:val="006D409C"/>
    <w:rsid w:val="006E04CC"/>
    <w:rsid w:val="006E59BF"/>
    <w:rsid w:val="006E75AE"/>
    <w:rsid w:val="006F3543"/>
    <w:rsid w:val="00710BC1"/>
    <w:rsid w:val="00714D8C"/>
    <w:rsid w:val="007150B4"/>
    <w:rsid w:val="00716687"/>
    <w:rsid w:val="007172A3"/>
    <w:rsid w:val="00720377"/>
    <w:rsid w:val="00727E65"/>
    <w:rsid w:val="00746055"/>
    <w:rsid w:val="00753BCE"/>
    <w:rsid w:val="00755DD4"/>
    <w:rsid w:val="007578AE"/>
    <w:rsid w:val="00776643"/>
    <w:rsid w:val="00795816"/>
    <w:rsid w:val="00797579"/>
    <w:rsid w:val="007A4DF6"/>
    <w:rsid w:val="007A722F"/>
    <w:rsid w:val="007B48AA"/>
    <w:rsid w:val="007B7CA8"/>
    <w:rsid w:val="007B7EA5"/>
    <w:rsid w:val="007D0F5B"/>
    <w:rsid w:val="007D31F3"/>
    <w:rsid w:val="007E730A"/>
    <w:rsid w:val="007E7B89"/>
    <w:rsid w:val="008022B2"/>
    <w:rsid w:val="00806F18"/>
    <w:rsid w:val="008072C9"/>
    <w:rsid w:val="00813A67"/>
    <w:rsid w:val="0082681E"/>
    <w:rsid w:val="008356B3"/>
    <w:rsid w:val="00836A10"/>
    <w:rsid w:val="00837D91"/>
    <w:rsid w:val="00842A8C"/>
    <w:rsid w:val="00850CFE"/>
    <w:rsid w:val="00853DC6"/>
    <w:rsid w:val="008562B8"/>
    <w:rsid w:val="00857CEB"/>
    <w:rsid w:val="00874206"/>
    <w:rsid w:val="00874EE6"/>
    <w:rsid w:val="00875097"/>
    <w:rsid w:val="00882E29"/>
    <w:rsid w:val="008876C7"/>
    <w:rsid w:val="00890101"/>
    <w:rsid w:val="00892897"/>
    <w:rsid w:val="008C50D8"/>
    <w:rsid w:val="008C572B"/>
    <w:rsid w:val="008E715E"/>
    <w:rsid w:val="008F290E"/>
    <w:rsid w:val="008F5959"/>
    <w:rsid w:val="00900A50"/>
    <w:rsid w:val="00903471"/>
    <w:rsid w:val="0092589C"/>
    <w:rsid w:val="00927B94"/>
    <w:rsid w:val="00933E1C"/>
    <w:rsid w:val="00942045"/>
    <w:rsid w:val="00942FBE"/>
    <w:rsid w:val="00964B9F"/>
    <w:rsid w:val="009662E9"/>
    <w:rsid w:val="00974FCB"/>
    <w:rsid w:val="00975A73"/>
    <w:rsid w:val="00993B89"/>
    <w:rsid w:val="009A3459"/>
    <w:rsid w:val="009B56DC"/>
    <w:rsid w:val="009C15D8"/>
    <w:rsid w:val="009C7720"/>
    <w:rsid w:val="009D7D04"/>
    <w:rsid w:val="009E5CF7"/>
    <w:rsid w:val="009F215D"/>
    <w:rsid w:val="00A20352"/>
    <w:rsid w:val="00A217F4"/>
    <w:rsid w:val="00A232BD"/>
    <w:rsid w:val="00A24291"/>
    <w:rsid w:val="00A24516"/>
    <w:rsid w:val="00A42A23"/>
    <w:rsid w:val="00A5582A"/>
    <w:rsid w:val="00A60E64"/>
    <w:rsid w:val="00A61DAA"/>
    <w:rsid w:val="00A708B5"/>
    <w:rsid w:val="00A73BCA"/>
    <w:rsid w:val="00A75881"/>
    <w:rsid w:val="00A75FCE"/>
    <w:rsid w:val="00A81DA9"/>
    <w:rsid w:val="00A870C0"/>
    <w:rsid w:val="00A921EE"/>
    <w:rsid w:val="00A94412"/>
    <w:rsid w:val="00A96346"/>
    <w:rsid w:val="00A97B5D"/>
    <w:rsid w:val="00AA1D3E"/>
    <w:rsid w:val="00AA7DFF"/>
    <w:rsid w:val="00AB31FB"/>
    <w:rsid w:val="00AC189C"/>
    <w:rsid w:val="00AC44AA"/>
    <w:rsid w:val="00AC5509"/>
    <w:rsid w:val="00AC7086"/>
    <w:rsid w:val="00AD31ED"/>
    <w:rsid w:val="00AE623D"/>
    <w:rsid w:val="00AF32C8"/>
    <w:rsid w:val="00AF4EA4"/>
    <w:rsid w:val="00AF6970"/>
    <w:rsid w:val="00AF7011"/>
    <w:rsid w:val="00B00FDA"/>
    <w:rsid w:val="00B037F3"/>
    <w:rsid w:val="00B0669D"/>
    <w:rsid w:val="00B23D76"/>
    <w:rsid w:val="00B32522"/>
    <w:rsid w:val="00B54C74"/>
    <w:rsid w:val="00B66153"/>
    <w:rsid w:val="00B748D7"/>
    <w:rsid w:val="00B74D8A"/>
    <w:rsid w:val="00B8401F"/>
    <w:rsid w:val="00B90CEF"/>
    <w:rsid w:val="00B957B8"/>
    <w:rsid w:val="00B95D4D"/>
    <w:rsid w:val="00B9794C"/>
    <w:rsid w:val="00BA4FB2"/>
    <w:rsid w:val="00BB1258"/>
    <w:rsid w:val="00BB670C"/>
    <w:rsid w:val="00BC65E0"/>
    <w:rsid w:val="00BD0CDD"/>
    <w:rsid w:val="00BD2227"/>
    <w:rsid w:val="00BD2886"/>
    <w:rsid w:val="00BD69A4"/>
    <w:rsid w:val="00BD6EDD"/>
    <w:rsid w:val="00BE03CE"/>
    <w:rsid w:val="00BE2FF6"/>
    <w:rsid w:val="00BF45F6"/>
    <w:rsid w:val="00C00785"/>
    <w:rsid w:val="00C1428B"/>
    <w:rsid w:val="00C2595A"/>
    <w:rsid w:val="00C26B1E"/>
    <w:rsid w:val="00C513A6"/>
    <w:rsid w:val="00C51CF5"/>
    <w:rsid w:val="00C55A51"/>
    <w:rsid w:val="00C572E2"/>
    <w:rsid w:val="00C57E6B"/>
    <w:rsid w:val="00C60858"/>
    <w:rsid w:val="00C72A62"/>
    <w:rsid w:val="00C748BD"/>
    <w:rsid w:val="00C77ABE"/>
    <w:rsid w:val="00C84A4D"/>
    <w:rsid w:val="00C853E5"/>
    <w:rsid w:val="00C854F2"/>
    <w:rsid w:val="00C87C95"/>
    <w:rsid w:val="00C93D20"/>
    <w:rsid w:val="00CA407F"/>
    <w:rsid w:val="00CB0D6C"/>
    <w:rsid w:val="00CB1966"/>
    <w:rsid w:val="00CB47FB"/>
    <w:rsid w:val="00CB4F6D"/>
    <w:rsid w:val="00CB59B8"/>
    <w:rsid w:val="00CC0B22"/>
    <w:rsid w:val="00CC1451"/>
    <w:rsid w:val="00CC553E"/>
    <w:rsid w:val="00CD4C9D"/>
    <w:rsid w:val="00CE3F93"/>
    <w:rsid w:val="00CF0280"/>
    <w:rsid w:val="00CF284F"/>
    <w:rsid w:val="00CF3B9B"/>
    <w:rsid w:val="00D0091A"/>
    <w:rsid w:val="00D00A30"/>
    <w:rsid w:val="00D01773"/>
    <w:rsid w:val="00D15FCD"/>
    <w:rsid w:val="00D225A7"/>
    <w:rsid w:val="00D27DC3"/>
    <w:rsid w:val="00D37C95"/>
    <w:rsid w:val="00D43BB1"/>
    <w:rsid w:val="00D449B9"/>
    <w:rsid w:val="00D55547"/>
    <w:rsid w:val="00D558F9"/>
    <w:rsid w:val="00D62CC0"/>
    <w:rsid w:val="00D65BDC"/>
    <w:rsid w:val="00D80533"/>
    <w:rsid w:val="00D8438A"/>
    <w:rsid w:val="00D977E6"/>
    <w:rsid w:val="00DA3415"/>
    <w:rsid w:val="00DA34EB"/>
    <w:rsid w:val="00DA5C47"/>
    <w:rsid w:val="00DB1A27"/>
    <w:rsid w:val="00DC4994"/>
    <w:rsid w:val="00DC71AE"/>
    <w:rsid w:val="00DD06C3"/>
    <w:rsid w:val="00DD30F7"/>
    <w:rsid w:val="00DD591D"/>
    <w:rsid w:val="00DE147C"/>
    <w:rsid w:val="00DE3509"/>
    <w:rsid w:val="00DF41D4"/>
    <w:rsid w:val="00DF5351"/>
    <w:rsid w:val="00DF70A4"/>
    <w:rsid w:val="00E061AC"/>
    <w:rsid w:val="00E0775B"/>
    <w:rsid w:val="00E130C1"/>
    <w:rsid w:val="00E13453"/>
    <w:rsid w:val="00E13A03"/>
    <w:rsid w:val="00E23D28"/>
    <w:rsid w:val="00E23E10"/>
    <w:rsid w:val="00E24EF3"/>
    <w:rsid w:val="00E3577A"/>
    <w:rsid w:val="00E35817"/>
    <w:rsid w:val="00E52DC3"/>
    <w:rsid w:val="00E55D74"/>
    <w:rsid w:val="00E70BA7"/>
    <w:rsid w:val="00E774C3"/>
    <w:rsid w:val="00E8541C"/>
    <w:rsid w:val="00EA0B13"/>
    <w:rsid w:val="00EA26DE"/>
    <w:rsid w:val="00EA33B1"/>
    <w:rsid w:val="00EA58E7"/>
    <w:rsid w:val="00EB4E46"/>
    <w:rsid w:val="00ED0944"/>
    <w:rsid w:val="00ED5243"/>
    <w:rsid w:val="00EF0699"/>
    <w:rsid w:val="00EF15F6"/>
    <w:rsid w:val="00EF26D9"/>
    <w:rsid w:val="00F118EF"/>
    <w:rsid w:val="00F127DD"/>
    <w:rsid w:val="00F408B7"/>
    <w:rsid w:val="00F52945"/>
    <w:rsid w:val="00F56513"/>
    <w:rsid w:val="00F621C2"/>
    <w:rsid w:val="00F75895"/>
    <w:rsid w:val="00F75B30"/>
    <w:rsid w:val="00F81101"/>
    <w:rsid w:val="00F86D22"/>
    <w:rsid w:val="00F87C52"/>
    <w:rsid w:val="00F87C57"/>
    <w:rsid w:val="00F910B8"/>
    <w:rsid w:val="00FA3EF6"/>
    <w:rsid w:val="00FB21F8"/>
    <w:rsid w:val="00FC0851"/>
    <w:rsid w:val="00FC5CD1"/>
    <w:rsid w:val="00FD0586"/>
    <w:rsid w:val="00FD27BC"/>
    <w:rsid w:val="00FD2B44"/>
    <w:rsid w:val="00FE187B"/>
    <w:rsid w:val="00FE2C24"/>
    <w:rsid w:val="00FE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2CA6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1F3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9C15D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Spacing">
    <w:name w:val="No Spacing"/>
    <w:link w:val="NoSpacingChar"/>
    <w:uiPriority w:val="1"/>
    <w:qFormat/>
    <w:rsid w:val="00266430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6430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75097"/>
    <w:pPr>
      <w:spacing w:before="240" w:line="259" w:lineRule="auto"/>
      <w:ind w:right="0"/>
      <w:outlineLvl w:val="9"/>
    </w:pPr>
    <w:rPr>
      <w:caps w:val="0"/>
      <w:color w:val="729928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750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0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7C52"/>
    <w:pPr>
      <w:spacing w:after="100" w:line="259" w:lineRule="auto"/>
      <w:ind w:left="440" w:right="0"/>
    </w:pPr>
    <w:rPr>
      <w:rFonts w:cs="Times New Roman"/>
      <w:szCs w:val="22"/>
      <w:lang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6B26"/>
    <w:pPr>
      <w:spacing w:after="100"/>
      <w:ind w:left="66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C15D8"/>
    <w:rPr>
      <w:rFonts w:asciiTheme="majorHAnsi" w:eastAsiaTheme="majorEastAsia" w:hAnsiTheme="majorHAnsi" w:cstheme="majorBidi"/>
      <w:i/>
      <w:iCs/>
      <w:color w:val="729928" w:themeColor="accent1" w:themeShade="BF"/>
      <w:sz w:val="22"/>
    </w:rPr>
  </w:style>
  <w:style w:type="paragraph" w:customStyle="1" w:styleId="Default">
    <w:name w:val="Default"/>
    <w:rsid w:val="00C77ABE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PH"/>
    </w:rPr>
  </w:style>
  <w:style w:type="character" w:styleId="Strong">
    <w:name w:val="Strong"/>
    <w:basedOn w:val="DefaultParagraphFont"/>
    <w:uiPriority w:val="22"/>
    <w:qFormat/>
    <w:rsid w:val="00511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8219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685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7553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225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5834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185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9324">
          <w:marLeft w:val="44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3900">
          <w:marLeft w:val="44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9992">
          <w:marLeft w:val="44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1528">
          <w:marLeft w:val="44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800">
          <w:marLeft w:val="44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3817">
          <w:marLeft w:val="44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5632">
          <w:marLeft w:val="44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09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5394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214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737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5084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8230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469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011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1728">
          <w:marLeft w:val="44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7776">
          <w:marLeft w:val="44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6601">
          <w:marLeft w:val="44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6797">
          <w:marLeft w:val="44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417">
          <w:marLeft w:val="44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6585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4427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857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1273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36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3179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739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5915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3177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2653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1580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285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804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754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2650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607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20114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6680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8840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867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4798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499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4119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3517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2653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689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4820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4375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2475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3379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8515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9028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2088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89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917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1710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719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641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8386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8197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5047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lecor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8FFCFCD-8295-4867-AABC-1F843BC721E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Assurance and Security  Laboratory Activity No.2 - Spreadsheets</vt:lpstr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Assurance and Security  Laboratory Activity No.3 - Spreadsheets</dc:title>
  <dc:subject/>
  <dc:creator/>
  <cp:keywords/>
  <dc:description/>
  <cp:lastModifiedBy/>
  <cp:revision>1</cp:revision>
  <dcterms:created xsi:type="dcterms:W3CDTF">2020-10-06T05:26:00Z</dcterms:created>
  <dcterms:modified xsi:type="dcterms:W3CDTF">2024-04-30T01:11:00Z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